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AF73F3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44B5DB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584492" wp14:editId="20FDB40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-1866265</wp:posOffset>
                      </wp:positionV>
                      <wp:extent cx="2226310" cy="1928495"/>
                      <wp:effectExtent l="19050" t="19050" r="40640" b="33655"/>
                      <wp:wrapSquare wrapText="bothSides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10" cy="192849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E8E0C" id="Oval 2" o:spid="_x0000_s1026" alt="Title: Professional Headshot of Man" style="position:absolute;margin-left:-3.95pt;margin-top:-146.95pt;width:175.3pt;height:15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XaW5kb3dzIDEwAAAAA5ADAAIAAAAUAAAgmJKRAAIAAAAEMjY3AOocAAcAABAMAAAQjAAAAAAc&#10;6g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jAyMDowNDowNyAwOToxMTo1NwAAAAAFAAEAAgAAAAJOAAAAAAIABQAAAAMAADD8AAMAAgAA&#10;AAJXAAAAAAQABQAAAAMAADEU6hwABwAAEAwAACDwAAAAABzqAAAAE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pAAAAAQAAADQAAAABILW2&#10;VwCYloAAAABXAAAAAQAAAC8AAAABHEFn4gCYloAAAP/hCN1odHRwOi8vbnMuYWRvYmUuY29tL3hh&#10;cC8xLjAvADw/eHBhY2tldCBiZWdpbj0n77u/JyBpZD0nVzVNME1wQ2VoaUh6cmVTek5UY3prYzlk&#10;Jz8+DQo8eDp4bXBtZXRhIHhtbG5zOng9ImFkb2JlOm5zOm1ldGEvIj48cmRmOlJERiB4bWxuczpy&#10;ZGY9Imh0dHA6Ly93d3cudzMub3JnLzE5OTkvMDIvMjItcmRmLXN5bnRheC1ucyMiLz4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PD94cGFja2V0IGVuZD0ndyc/Pv/bAEMAAwICAwICAwMDAwQDAwQFCAUFBAQFCgcHBggMCgwM&#10;CwoLCw0OEhANDhEOCwsQFhARExQVFRUMDxcYFhQYEhQVFP/bAEMBAwQEBQQFCQUFCRQNCw0UFBQU&#10;FBQUFBQUFBQUFBQUFBQUFBQUFBQUFBQUFBQUFBQUFBQUFBQUFBQUFBQUFBQUFP/AABEIBDgHg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" strokecolor="#94b6d2 [3204]" strokeweight="5pt">
                      <v:fill r:id="rId10" o:title="" recolor="t" rotate="t" type="frame"/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A57413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BCDB52" w14:textId="77C0695E" w:rsidR="00453954" w:rsidRPr="00453954" w:rsidRDefault="00453954" w:rsidP="00453954">
            <w:pPr>
              <w:pStyle w:val="Title"/>
            </w:pPr>
            <w:r>
              <w:t>Marcus Morrow</w:t>
            </w:r>
          </w:p>
          <w:p w14:paraId="65DC9970" w14:textId="73AEE746" w:rsidR="001B2ABD" w:rsidRDefault="00453954" w:rsidP="001B2ABD">
            <w:pPr>
              <w:pStyle w:val="Subtitle"/>
            </w:pPr>
            <w:r w:rsidRPr="00DB6E8E">
              <w:rPr>
                <w:spacing w:val="1"/>
                <w:w w:val="54"/>
              </w:rPr>
              <w:t>Python Django develope</w:t>
            </w:r>
            <w:r w:rsidRPr="00DB6E8E">
              <w:rPr>
                <w:spacing w:val="2"/>
                <w:w w:val="54"/>
              </w:rPr>
              <w:t>r</w:t>
            </w:r>
          </w:p>
        </w:tc>
      </w:tr>
      <w:tr w:rsidR="001B2ABD" w14:paraId="7C4CA207" w14:textId="77777777" w:rsidTr="001B2ABD">
        <w:tc>
          <w:tcPr>
            <w:tcW w:w="3600" w:type="dxa"/>
          </w:tcPr>
          <w:p w14:paraId="5A421A65" w14:textId="1DDCF3A3" w:rsidR="001B2ABD" w:rsidRDefault="00310578" w:rsidP="00036450">
            <w:pPr>
              <w:pStyle w:val="Heading3"/>
            </w:pPr>
            <w:r>
              <w:t>MY Apps</w:t>
            </w:r>
          </w:p>
          <w:p w14:paraId="407B7733" w14:textId="592D3D43" w:rsidR="00310578" w:rsidRDefault="00DB6E8E" w:rsidP="00310578">
            <w:hyperlink r:id="rId11" w:history="1">
              <w:r w:rsidR="00310578" w:rsidRPr="00AD2DCB">
                <w:rPr>
                  <w:rStyle w:val="Hyperlink"/>
                </w:rPr>
                <w:t>Blog app (Python-Django)</w:t>
              </w:r>
            </w:hyperlink>
          </w:p>
          <w:p w14:paraId="1395DC45" w14:textId="437FA10F" w:rsidR="00310578" w:rsidRDefault="00DB6E8E" w:rsidP="00310578">
            <w:hyperlink r:id="rId12" w:history="1">
              <w:r w:rsidR="00310578" w:rsidRPr="004B3961">
                <w:rPr>
                  <w:rStyle w:val="Hyperlink"/>
                </w:rPr>
                <w:t xml:space="preserve">To-do-list app (Python </w:t>
              </w:r>
              <w:r w:rsidR="000D4FA7">
                <w:rPr>
                  <w:rStyle w:val="Hyperlink"/>
                </w:rPr>
                <w:t>Fla</w:t>
              </w:r>
              <w:r w:rsidR="000D4FA7">
                <w:rPr>
                  <w:rStyle w:val="Hyperlink"/>
                </w:rPr>
                <w:t>s</w:t>
              </w:r>
              <w:r w:rsidR="000D4FA7">
                <w:rPr>
                  <w:rStyle w:val="Hyperlink"/>
                </w:rPr>
                <w:t>k</w:t>
              </w:r>
              <w:r w:rsidR="00310578" w:rsidRPr="004B3961">
                <w:rPr>
                  <w:rStyle w:val="Hyperlink"/>
                </w:rPr>
                <w:t>)</w:t>
              </w:r>
            </w:hyperlink>
          </w:p>
          <w:p w14:paraId="526A91E6" w14:textId="1CE6E959" w:rsidR="00310578" w:rsidRPr="00310578" w:rsidRDefault="00DB6E8E" w:rsidP="00310578">
            <w:hyperlink r:id="rId13" w:history="1">
              <w:r w:rsidR="00310578" w:rsidRPr="006711CD">
                <w:rPr>
                  <w:rStyle w:val="Hyperlink"/>
                </w:rPr>
                <w:t>Movie app (Python-Django)</w:t>
              </w:r>
            </w:hyperlink>
          </w:p>
          <w:p w14:paraId="62969BEB" w14:textId="7C278BC6" w:rsidR="00036450" w:rsidRDefault="00036450" w:rsidP="00553FD5"/>
          <w:p w14:paraId="46E86C59" w14:textId="77777777" w:rsidR="00036450" w:rsidRDefault="00036450" w:rsidP="00036450"/>
          <w:sdt>
            <w:sdtPr>
              <w:id w:val="-1954003311"/>
              <w:placeholder>
                <w:docPart w:val="015CA66FDC6845F3BADDED14FE7AC990"/>
              </w:placeholder>
              <w:temporary/>
              <w:showingPlcHdr/>
              <w15:appearance w15:val="hidden"/>
            </w:sdtPr>
            <w:sdtEndPr/>
            <w:sdtContent>
              <w:p w14:paraId="5D91745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6E27DBAA93541E2B50950763E880A5E"/>
              </w:placeholder>
              <w:temporary/>
              <w:showingPlcHdr/>
              <w15:appearance w15:val="hidden"/>
            </w:sdtPr>
            <w:sdtEndPr/>
            <w:sdtContent>
              <w:p w14:paraId="3028F79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DDFE68A" w14:textId="696EAE52" w:rsidR="004D3011" w:rsidRDefault="00310578" w:rsidP="004D3011">
            <w:r>
              <w:t>708-510-1087</w:t>
            </w:r>
          </w:p>
          <w:p w14:paraId="219C2961" w14:textId="77777777" w:rsidR="004D3011" w:rsidRDefault="004D3011" w:rsidP="004D3011"/>
          <w:sdt>
            <w:sdtPr>
              <w:id w:val="-240260293"/>
              <w:placeholder>
                <w:docPart w:val="6C7AFC5FAAB744B8BF92BD9CAAA28CC2"/>
              </w:placeholder>
              <w:temporary/>
              <w:showingPlcHdr/>
              <w15:appearance w15:val="hidden"/>
            </w:sdtPr>
            <w:sdtEndPr/>
            <w:sdtContent>
              <w:p w14:paraId="7EEC41A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89EC40F" w14:textId="798EB76F" w:rsidR="00036450" w:rsidRPr="00310578" w:rsidRDefault="00310578" w:rsidP="004D3011">
            <w:pPr>
              <w:rPr>
                <w:rStyle w:val="Hyperlink"/>
                <w:color w:val="FF0000"/>
              </w:rPr>
            </w:pPr>
            <w:r w:rsidRPr="00310578">
              <w:rPr>
                <w:color w:val="FF0000"/>
              </w:rPr>
              <w:t>marcusmorrow319@gmail.com</w:t>
            </w:r>
          </w:p>
          <w:p w14:paraId="1BB5E5CA" w14:textId="77777777" w:rsidR="004D3011" w:rsidRDefault="004D3011" w:rsidP="004D3011"/>
          <w:p w14:paraId="57E37B2B" w14:textId="3B199DD2" w:rsidR="004958E8" w:rsidRDefault="00D60C27" w:rsidP="004D3011">
            <w:r>
              <w:t>GITHUB REPO:</w:t>
            </w:r>
          </w:p>
          <w:p w14:paraId="60C8488B" w14:textId="4060160B" w:rsidR="00D60C27" w:rsidRDefault="00DB6E8E" w:rsidP="004D3011">
            <w:hyperlink r:id="rId14" w:history="1">
              <w:r w:rsidR="00D60C27">
                <w:rPr>
                  <w:rStyle w:val="Hyperlink"/>
                </w:rPr>
                <w:t>https://github.com/Blackice21</w:t>
              </w:r>
            </w:hyperlink>
          </w:p>
          <w:p w14:paraId="413A71C6" w14:textId="7A2B813B" w:rsidR="00D60C27" w:rsidRDefault="00D60C27" w:rsidP="004D3011"/>
          <w:p w14:paraId="7209BF7F" w14:textId="03CB36A6" w:rsidR="00D60C27" w:rsidRDefault="00D60C27" w:rsidP="004D3011"/>
          <w:p w14:paraId="14E1C4EC" w14:textId="5130CADE" w:rsidR="00D60C27" w:rsidRPr="004D3011" w:rsidRDefault="00D60C27" w:rsidP="004D3011"/>
        </w:tc>
        <w:tc>
          <w:tcPr>
            <w:tcW w:w="720" w:type="dxa"/>
          </w:tcPr>
          <w:p w14:paraId="344C42A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A79D78A23324C07BEF6DD663A3ED28B"/>
              </w:placeholder>
              <w:temporary/>
              <w:showingPlcHdr/>
              <w15:appearance w15:val="hidden"/>
            </w:sdtPr>
            <w:sdtEndPr/>
            <w:sdtContent>
              <w:p w14:paraId="6CA63EA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0BFB1FD" w14:textId="2171ADDF" w:rsidR="00036450" w:rsidRPr="00036450" w:rsidRDefault="00453954" w:rsidP="00B359E4">
            <w:pPr>
              <w:pStyle w:val="Heading4"/>
            </w:pPr>
            <w:r>
              <w:t>Profitable Programmer Course</w:t>
            </w:r>
          </w:p>
          <w:p w14:paraId="151C1ED7" w14:textId="7EF43E60" w:rsidR="00036450" w:rsidRPr="00B359E4" w:rsidRDefault="00453954" w:rsidP="00B359E4">
            <w:pPr>
              <w:pStyle w:val="Date"/>
            </w:pPr>
            <w:r>
              <w:t>[march/2/2020]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[June-9/2020]</w:t>
            </w:r>
          </w:p>
          <w:p w14:paraId="72D7CF1B" w14:textId="1666782B" w:rsidR="004D3011" w:rsidRDefault="004D3011" w:rsidP="00036450"/>
          <w:p w14:paraId="741CB60D" w14:textId="60CC5F5C" w:rsidR="00453954" w:rsidRDefault="00453954" w:rsidP="00036450">
            <w:r>
              <w:t>[</w:t>
            </w:r>
            <w:r>
              <w:rPr>
                <w:b/>
                <w:bCs/>
              </w:rPr>
              <w:t>High School Diploma</w:t>
            </w:r>
            <w:r>
              <w:t>]</w:t>
            </w:r>
          </w:p>
          <w:p w14:paraId="1B733C4B" w14:textId="49517AD5" w:rsidR="00453954" w:rsidRDefault="00453954" w:rsidP="00036450">
            <w:r>
              <w:t>[Received from Morton West high School]</w:t>
            </w:r>
          </w:p>
          <w:p w14:paraId="55E21797" w14:textId="5DAFF05E" w:rsidR="00F66C6C" w:rsidRDefault="00F66C6C" w:rsidP="00036450"/>
          <w:sdt>
            <w:sdtPr>
              <w:id w:val="1001553383"/>
              <w:placeholder>
                <w:docPart w:val="B81836FC3B834DEF844C057AC3BCBCD1"/>
              </w:placeholder>
              <w:temporary/>
              <w:showingPlcHdr/>
              <w15:appearance w15:val="hidden"/>
            </w:sdtPr>
            <w:sdtEndPr/>
            <w:sdtContent>
              <w:p w14:paraId="2376185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48F81F1" w14:textId="086ED2DC" w:rsidR="00036450" w:rsidRDefault="00F90F85" w:rsidP="00B359E4">
            <w:pPr>
              <w:pStyle w:val="Heading4"/>
              <w:rPr>
                <w:bCs/>
              </w:rPr>
            </w:pPr>
            <w:r>
              <w:t>[Turano Baking Company]</w:t>
            </w:r>
            <w:r w:rsidR="00036450">
              <w:t xml:space="preserve"> </w:t>
            </w:r>
            <w:r>
              <w:t>[</w:t>
            </w:r>
            <w:r w:rsidR="00EC6EEB">
              <w:t>Position</w:t>
            </w:r>
            <w:r>
              <w:t>: Loader]</w:t>
            </w:r>
          </w:p>
          <w:p w14:paraId="1078BBF7" w14:textId="7340A3B3" w:rsidR="00036450" w:rsidRPr="00036450" w:rsidRDefault="00F90F85" w:rsidP="00B359E4">
            <w:pPr>
              <w:pStyle w:val="Date"/>
            </w:pPr>
            <w:r>
              <w:t>[July/10/2018] [currently still employed there]</w:t>
            </w:r>
          </w:p>
          <w:p w14:paraId="4D6F1C2F" w14:textId="7DF18F93" w:rsidR="00F90F85" w:rsidRDefault="00F90F85" w:rsidP="00036450">
            <w:r>
              <w:t xml:space="preserve">[my partner and I </w:t>
            </w:r>
            <w:proofErr w:type="gramStart"/>
            <w:r>
              <w:t>are in charge of</w:t>
            </w:r>
            <w:proofErr w:type="gramEnd"/>
            <w:r>
              <w:t xml:space="preserve"> counting and passing out thousands of pieces of bread product to select drivers to deliver to the customer.</w:t>
            </w:r>
          </w:p>
          <w:p w14:paraId="02CFBC2A" w14:textId="40EEF857" w:rsidR="00036450" w:rsidRDefault="00F90F85" w:rsidP="00036450">
            <w:r>
              <w:t>IT</w:t>
            </w:r>
            <w:r w:rsidR="00036450" w:rsidRPr="00036450">
              <w:t xml:space="preserve"> </w:t>
            </w:r>
            <w:r>
              <w:t>is my first full time job</w:t>
            </w:r>
            <w:r w:rsidR="004674B8">
              <w:t xml:space="preserve"> where I have seen many people leave due to </w:t>
            </w:r>
            <w:r w:rsidR="004674B8" w:rsidRPr="004674B8">
              <w:rPr>
                <w:b/>
                <w:bCs/>
              </w:rPr>
              <w:t>immense physical labor, mental stress</w:t>
            </w:r>
            <w:r w:rsidR="004674B8">
              <w:t xml:space="preserve"> and </w:t>
            </w:r>
            <w:r w:rsidR="004674B8" w:rsidRPr="004674B8">
              <w:rPr>
                <w:b/>
                <w:bCs/>
              </w:rPr>
              <w:t>six-day work schedule</w:t>
            </w:r>
            <w:r w:rsidR="004674B8">
              <w:t>. I am respected by my partner/best friend, supervisor and other veteran workers for sticking through with it.]</w:t>
            </w:r>
          </w:p>
          <w:p w14:paraId="17AD4573" w14:textId="7EAD9E36" w:rsidR="004D3011" w:rsidRPr="004D3011" w:rsidRDefault="004D3011" w:rsidP="004D3011"/>
          <w:p w14:paraId="6D4DFF34" w14:textId="77777777" w:rsidR="004D3011" w:rsidRDefault="004D3011" w:rsidP="00036450"/>
          <w:sdt>
            <w:sdtPr>
              <w:id w:val="1669594239"/>
              <w:placeholder>
                <w:docPart w:val="A11C3D4911FB4751A9A48B4EC4DA54CE"/>
              </w:placeholder>
              <w:temporary/>
              <w:showingPlcHdr/>
              <w15:appearance w15:val="hidden"/>
            </w:sdtPr>
            <w:sdtEndPr/>
            <w:sdtContent>
              <w:p w14:paraId="6444511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BE7F271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05536B5" wp14:editId="6BEE6344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22F0E39A" w14:textId="77777777" w:rsidR="0043117B" w:rsidRDefault="00DB6E8E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1C5C8" w14:textId="77777777" w:rsidR="00DB6E8E" w:rsidRDefault="00DB6E8E" w:rsidP="000C45FF">
      <w:r>
        <w:separator/>
      </w:r>
    </w:p>
  </w:endnote>
  <w:endnote w:type="continuationSeparator" w:id="0">
    <w:p w14:paraId="51FDD3CC" w14:textId="77777777" w:rsidR="00DB6E8E" w:rsidRDefault="00DB6E8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7C7B7" w14:textId="77777777" w:rsidR="00DB6E8E" w:rsidRDefault="00DB6E8E" w:rsidP="000C45FF">
      <w:r>
        <w:separator/>
      </w:r>
    </w:p>
  </w:footnote>
  <w:footnote w:type="continuationSeparator" w:id="0">
    <w:p w14:paraId="085C2F01" w14:textId="77777777" w:rsidR="00DB6E8E" w:rsidRDefault="00DB6E8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6203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B32A6A" wp14:editId="0A6EE04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54"/>
    <w:rsid w:val="00036450"/>
    <w:rsid w:val="00094499"/>
    <w:rsid w:val="000C45FF"/>
    <w:rsid w:val="000D4FA7"/>
    <w:rsid w:val="000E3FD1"/>
    <w:rsid w:val="000F718A"/>
    <w:rsid w:val="00112054"/>
    <w:rsid w:val="001525E1"/>
    <w:rsid w:val="00180329"/>
    <w:rsid w:val="0019001F"/>
    <w:rsid w:val="00191D0C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0578"/>
    <w:rsid w:val="003156FC"/>
    <w:rsid w:val="003254B5"/>
    <w:rsid w:val="00342473"/>
    <w:rsid w:val="0037121F"/>
    <w:rsid w:val="003A6B7D"/>
    <w:rsid w:val="003B06CA"/>
    <w:rsid w:val="004071FC"/>
    <w:rsid w:val="00433B5B"/>
    <w:rsid w:val="00445947"/>
    <w:rsid w:val="00453954"/>
    <w:rsid w:val="004674B8"/>
    <w:rsid w:val="004813B3"/>
    <w:rsid w:val="004958E8"/>
    <w:rsid w:val="00496591"/>
    <w:rsid w:val="004B3961"/>
    <w:rsid w:val="004C63E4"/>
    <w:rsid w:val="004D3011"/>
    <w:rsid w:val="005262AC"/>
    <w:rsid w:val="00553FD5"/>
    <w:rsid w:val="005E39D5"/>
    <w:rsid w:val="00600670"/>
    <w:rsid w:val="0062123A"/>
    <w:rsid w:val="00646E75"/>
    <w:rsid w:val="006711CD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F060A"/>
    <w:rsid w:val="00A2118D"/>
    <w:rsid w:val="00AD2DCB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0C27"/>
    <w:rsid w:val="00DA1F4D"/>
    <w:rsid w:val="00DB6E8E"/>
    <w:rsid w:val="00DD172A"/>
    <w:rsid w:val="00E25A26"/>
    <w:rsid w:val="00E4381A"/>
    <w:rsid w:val="00E55D74"/>
    <w:rsid w:val="00EC6EEB"/>
    <w:rsid w:val="00F60274"/>
    <w:rsid w:val="00F66C6C"/>
    <w:rsid w:val="00F77FB9"/>
    <w:rsid w:val="00F90F8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D17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3961"/>
    <w:rPr>
      <w:color w:val="704404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2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4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4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473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-awesome-movie-app.herokuapp.com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amazing-todo-app-tool.herokuapp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coolblogapp.herokuapp.com/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github.com/Blackice2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\AppData\Local\Microsoft\Office\16.0\DTS\en-US%7bBF00E590-CEAA-412C-B2A6-550CFF3A8CFB%7d\%7bA1F722EF-A3AE-48B2-B67B-C0BF6F8C1CF5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Django</c:v>
                </c:pt>
                <c:pt idx="1">
                  <c:v>Python</c:v>
                </c:pt>
                <c:pt idx="2">
                  <c:v>CSS</c:v>
                </c:pt>
                <c:pt idx="3">
                  <c:v>Javascipt</c:v>
                </c:pt>
                <c:pt idx="4">
                  <c:v>HTML</c:v>
                </c:pt>
                <c:pt idx="5">
                  <c:v>GIT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0.85</c:v>
                </c:pt>
                <c:pt idx="1">
                  <c:v>1</c:v>
                </c:pt>
                <c:pt idx="2">
                  <c:v>0.75</c:v>
                </c:pt>
                <c:pt idx="3">
                  <c:v>0.55000000000000004</c:v>
                </c:pt>
                <c:pt idx="4">
                  <c:v>0.85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5CA66FDC6845F3BADDED14FE7A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CB2BF-2B3E-43B9-A47E-5BAD4299CB50}"/>
      </w:docPartPr>
      <w:docPartBody>
        <w:p w:rsidR="00C37B45" w:rsidRDefault="00480F52">
          <w:pPr>
            <w:pStyle w:val="015CA66FDC6845F3BADDED14FE7AC990"/>
          </w:pPr>
          <w:r w:rsidRPr="00CB0055">
            <w:t>Contact</w:t>
          </w:r>
        </w:p>
      </w:docPartBody>
    </w:docPart>
    <w:docPart>
      <w:docPartPr>
        <w:name w:val="36E27DBAA93541E2B50950763E88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0E3A2-E69B-475B-ADC4-81DB973A2C59}"/>
      </w:docPartPr>
      <w:docPartBody>
        <w:p w:rsidR="00C37B45" w:rsidRDefault="00480F52">
          <w:pPr>
            <w:pStyle w:val="36E27DBAA93541E2B50950763E880A5E"/>
          </w:pPr>
          <w:r w:rsidRPr="004D3011">
            <w:t>PHONE:</w:t>
          </w:r>
        </w:p>
      </w:docPartBody>
    </w:docPart>
    <w:docPart>
      <w:docPartPr>
        <w:name w:val="6C7AFC5FAAB744B8BF92BD9CAAA2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DB1EB-157B-445D-88A6-1FE357063094}"/>
      </w:docPartPr>
      <w:docPartBody>
        <w:p w:rsidR="00C37B45" w:rsidRDefault="00480F52">
          <w:pPr>
            <w:pStyle w:val="6C7AFC5FAAB744B8BF92BD9CAAA28CC2"/>
          </w:pPr>
          <w:r w:rsidRPr="004D3011">
            <w:t>EMAIL:</w:t>
          </w:r>
        </w:p>
      </w:docPartBody>
    </w:docPart>
    <w:docPart>
      <w:docPartPr>
        <w:name w:val="AA79D78A23324C07BEF6DD663A3ED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528E1-9250-4856-A5E1-B45E13DA0912}"/>
      </w:docPartPr>
      <w:docPartBody>
        <w:p w:rsidR="00C37B45" w:rsidRDefault="00480F52">
          <w:pPr>
            <w:pStyle w:val="AA79D78A23324C07BEF6DD663A3ED28B"/>
          </w:pPr>
          <w:r w:rsidRPr="00036450">
            <w:t>EDUCATION</w:t>
          </w:r>
        </w:p>
      </w:docPartBody>
    </w:docPart>
    <w:docPart>
      <w:docPartPr>
        <w:name w:val="B81836FC3B834DEF844C057AC3BCB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55D9-11E0-4B30-961D-5E476217F5E7}"/>
      </w:docPartPr>
      <w:docPartBody>
        <w:p w:rsidR="00C37B45" w:rsidRDefault="00480F52">
          <w:pPr>
            <w:pStyle w:val="B81836FC3B834DEF844C057AC3BCBCD1"/>
          </w:pPr>
          <w:r w:rsidRPr="00036450">
            <w:t>WORK EXPERIENCE</w:t>
          </w:r>
        </w:p>
      </w:docPartBody>
    </w:docPart>
    <w:docPart>
      <w:docPartPr>
        <w:name w:val="A11C3D4911FB4751A9A48B4EC4DA5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51752-E5A7-4EEA-B0B6-6471CBF955C1}"/>
      </w:docPartPr>
      <w:docPartBody>
        <w:p w:rsidR="00C37B45" w:rsidRDefault="00480F52">
          <w:pPr>
            <w:pStyle w:val="A11C3D4911FB4751A9A48B4EC4DA54C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5"/>
    <w:rsid w:val="001D4DFD"/>
    <w:rsid w:val="00480F52"/>
    <w:rsid w:val="00B3218D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4E76241BF747058144EDEE36D41C0C">
    <w:name w:val="7F4E76241BF747058144EDEE36D41C0C"/>
  </w:style>
  <w:style w:type="paragraph" w:customStyle="1" w:styleId="86B920980C954F2F894B68559AE57E9C">
    <w:name w:val="86B920980C954F2F894B68559AE57E9C"/>
  </w:style>
  <w:style w:type="paragraph" w:customStyle="1" w:styleId="6B40F8A170854AF9A57BAAD08DAAAF99">
    <w:name w:val="6B40F8A170854AF9A57BAAD08DAAAF99"/>
  </w:style>
  <w:style w:type="paragraph" w:customStyle="1" w:styleId="E651424ADD014C4EB0D838EC2F4623E9">
    <w:name w:val="E651424ADD014C4EB0D838EC2F4623E9"/>
  </w:style>
  <w:style w:type="paragraph" w:customStyle="1" w:styleId="015CA66FDC6845F3BADDED14FE7AC990">
    <w:name w:val="015CA66FDC6845F3BADDED14FE7AC990"/>
  </w:style>
  <w:style w:type="paragraph" w:customStyle="1" w:styleId="36E27DBAA93541E2B50950763E880A5E">
    <w:name w:val="36E27DBAA93541E2B50950763E880A5E"/>
  </w:style>
  <w:style w:type="paragraph" w:customStyle="1" w:styleId="F6993E716ED6448E84B46DDE6B5495FA">
    <w:name w:val="F6993E716ED6448E84B46DDE6B5495FA"/>
  </w:style>
  <w:style w:type="paragraph" w:customStyle="1" w:styleId="6E832B59D28047778C2E8D896CB675F3">
    <w:name w:val="6E832B59D28047778C2E8D896CB675F3"/>
  </w:style>
  <w:style w:type="paragraph" w:customStyle="1" w:styleId="ED3CE6CB268F438095834CD6F2F87534">
    <w:name w:val="ED3CE6CB268F438095834CD6F2F87534"/>
  </w:style>
  <w:style w:type="paragraph" w:customStyle="1" w:styleId="6C7AFC5FAAB744B8BF92BD9CAAA28CC2">
    <w:name w:val="6C7AFC5FAAB744B8BF92BD9CAAA28CC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84C5770B6E24120880EF1CB3C277382">
    <w:name w:val="284C5770B6E24120880EF1CB3C277382"/>
  </w:style>
  <w:style w:type="paragraph" w:customStyle="1" w:styleId="45C05E96EF44499FAC2A7DF344526EE6">
    <w:name w:val="45C05E96EF44499FAC2A7DF344526EE6"/>
  </w:style>
  <w:style w:type="paragraph" w:customStyle="1" w:styleId="B9D4830482D94F8AB1474C7B721014A8">
    <w:name w:val="B9D4830482D94F8AB1474C7B721014A8"/>
  </w:style>
  <w:style w:type="paragraph" w:customStyle="1" w:styleId="D4A90BBECE5246F893D3CB8201DA003C">
    <w:name w:val="D4A90BBECE5246F893D3CB8201DA003C"/>
  </w:style>
  <w:style w:type="paragraph" w:customStyle="1" w:styleId="79DF84EC54BF459696C5E860E972A717">
    <w:name w:val="79DF84EC54BF459696C5E860E972A717"/>
  </w:style>
  <w:style w:type="paragraph" w:customStyle="1" w:styleId="5C2155E5463847F5A7AF731DAFF8D16E">
    <w:name w:val="5C2155E5463847F5A7AF731DAFF8D16E"/>
  </w:style>
  <w:style w:type="paragraph" w:customStyle="1" w:styleId="AA79D78A23324C07BEF6DD663A3ED28B">
    <w:name w:val="AA79D78A23324C07BEF6DD663A3ED28B"/>
  </w:style>
  <w:style w:type="paragraph" w:customStyle="1" w:styleId="410F665E0E9A4DB5882524FE59649F2C">
    <w:name w:val="410F665E0E9A4DB5882524FE59649F2C"/>
  </w:style>
  <w:style w:type="paragraph" w:customStyle="1" w:styleId="42B5113B68E14478A4C1054E0DFF3140">
    <w:name w:val="42B5113B68E14478A4C1054E0DFF3140"/>
  </w:style>
  <w:style w:type="paragraph" w:customStyle="1" w:styleId="CAE9FBC05AF3417891B04AD7194068C3">
    <w:name w:val="CAE9FBC05AF3417891B04AD7194068C3"/>
  </w:style>
  <w:style w:type="paragraph" w:customStyle="1" w:styleId="3C7C2EB8DE18476F9BF3FA5BDC3EBFC1">
    <w:name w:val="3C7C2EB8DE18476F9BF3FA5BDC3EBFC1"/>
  </w:style>
  <w:style w:type="paragraph" w:customStyle="1" w:styleId="E4DCFC58075B42FBA766ACFA379BBCEC">
    <w:name w:val="E4DCFC58075B42FBA766ACFA379BBCEC"/>
  </w:style>
  <w:style w:type="paragraph" w:customStyle="1" w:styleId="0C427B1B72774350BFE8104088219DD5">
    <w:name w:val="0C427B1B72774350BFE8104088219DD5"/>
  </w:style>
  <w:style w:type="paragraph" w:customStyle="1" w:styleId="5890A76832A543718898E78AA4AA5D0D">
    <w:name w:val="5890A76832A543718898E78AA4AA5D0D"/>
  </w:style>
  <w:style w:type="paragraph" w:customStyle="1" w:styleId="B81836FC3B834DEF844C057AC3BCBCD1">
    <w:name w:val="B81836FC3B834DEF844C057AC3BCBCD1"/>
  </w:style>
  <w:style w:type="paragraph" w:customStyle="1" w:styleId="12E9A7D2939D4C19A6D2740EB26188A1">
    <w:name w:val="12E9A7D2939D4C19A6D2740EB26188A1"/>
  </w:style>
  <w:style w:type="paragraph" w:customStyle="1" w:styleId="D8CB07C0D1694DC68AF9AB675A085FB2">
    <w:name w:val="D8CB07C0D1694DC68AF9AB675A085FB2"/>
  </w:style>
  <w:style w:type="paragraph" w:customStyle="1" w:styleId="FB748F0D63D146B99D1BFAF75CC917E2">
    <w:name w:val="FB748F0D63D146B99D1BFAF75CC917E2"/>
  </w:style>
  <w:style w:type="paragraph" w:customStyle="1" w:styleId="9965AC092D41426AA7BC9F84FCBF1FBE">
    <w:name w:val="9965AC092D41426AA7BC9F84FCBF1FBE"/>
  </w:style>
  <w:style w:type="paragraph" w:customStyle="1" w:styleId="32FCE30EEFA14F02BFF12014B7849E69">
    <w:name w:val="32FCE30EEFA14F02BFF12014B7849E69"/>
  </w:style>
  <w:style w:type="paragraph" w:customStyle="1" w:styleId="D6FE55AC5EED474FAB33EF3B92FBE2D1">
    <w:name w:val="D6FE55AC5EED474FAB33EF3B92FBE2D1"/>
  </w:style>
  <w:style w:type="paragraph" w:customStyle="1" w:styleId="EEE631466ADC457CA789C3E746A99407">
    <w:name w:val="EEE631466ADC457CA789C3E746A99407"/>
  </w:style>
  <w:style w:type="paragraph" w:customStyle="1" w:styleId="B51623A05F2B449D93D32306A6051EA7">
    <w:name w:val="B51623A05F2B449D93D32306A6051EA7"/>
  </w:style>
  <w:style w:type="paragraph" w:customStyle="1" w:styleId="CBF293B49E254A3F80F7DCDF7DCD8F3B">
    <w:name w:val="CBF293B49E254A3F80F7DCDF7DCD8F3B"/>
  </w:style>
  <w:style w:type="paragraph" w:customStyle="1" w:styleId="5D85C463768049ED8190E1FBABB5F061">
    <w:name w:val="5D85C463768049ED8190E1FBABB5F061"/>
  </w:style>
  <w:style w:type="paragraph" w:customStyle="1" w:styleId="DADC5B22E24048149A3F924D9C5730FB">
    <w:name w:val="DADC5B22E24048149A3F924D9C5730FB"/>
  </w:style>
  <w:style w:type="paragraph" w:customStyle="1" w:styleId="67EB556CFA754DAE830045F133F3A70F">
    <w:name w:val="67EB556CFA754DAE830045F133F3A70F"/>
  </w:style>
  <w:style w:type="paragraph" w:customStyle="1" w:styleId="D012752737274E1AB4248A5F43904050">
    <w:name w:val="D012752737274E1AB4248A5F43904050"/>
  </w:style>
  <w:style w:type="paragraph" w:customStyle="1" w:styleId="5ABE975DE7D0416B92167E9BC24101CB">
    <w:name w:val="5ABE975DE7D0416B92167E9BC24101CB"/>
  </w:style>
  <w:style w:type="paragraph" w:customStyle="1" w:styleId="211CE6C65A104B708E8AAF9D69CD8C64">
    <w:name w:val="211CE6C65A104B708E8AAF9D69CD8C6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11C3D4911FB4751A9A48B4EC4DA54CE">
    <w:name w:val="A11C3D4911FB4751A9A48B4EC4DA5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{A1F722EF-A3AE-48B2-B67B-C0BF6F8C1CF5}tf00546271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2020-06-04T08:16:00Z</dcterms:created>
  <dcterms:modified xsi:type="dcterms:W3CDTF">2020-06-27T12:03:00Z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